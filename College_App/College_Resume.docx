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D35257D" w14:textId="77777777" w:rsidTr="00370BF1">
        <w:trPr>
          <w:trHeight w:hRule="exact" w:val="1444"/>
        </w:trPr>
        <w:tc>
          <w:tcPr>
            <w:tcW w:w="9360" w:type="dxa"/>
            <w:tcMar>
              <w:top w:w="0" w:type="dxa"/>
              <w:bottom w:w="0" w:type="dxa"/>
            </w:tcMar>
          </w:tcPr>
          <w:p w14:paraId="2523CAF0" w14:textId="77777777" w:rsidR="00692703" w:rsidRPr="00370BF1" w:rsidRDefault="00614245" w:rsidP="00913946">
            <w:pPr>
              <w:pStyle w:val="Title"/>
              <w:rPr>
                <w:sz w:val="52"/>
                <w:szCs w:val="48"/>
              </w:rPr>
            </w:pPr>
            <w:r w:rsidRPr="00370BF1">
              <w:rPr>
                <w:sz w:val="52"/>
                <w:szCs w:val="48"/>
              </w:rPr>
              <w:t>Andrew</w:t>
            </w:r>
            <w:r w:rsidR="00692703" w:rsidRPr="00370BF1">
              <w:rPr>
                <w:sz w:val="52"/>
                <w:szCs w:val="48"/>
              </w:rPr>
              <w:t xml:space="preserve"> </w:t>
            </w:r>
            <w:r w:rsidRPr="00370BF1">
              <w:rPr>
                <w:rStyle w:val="IntenseEmphasis"/>
                <w:sz w:val="52"/>
                <w:szCs w:val="48"/>
              </w:rPr>
              <w:t>Martin</w:t>
            </w:r>
          </w:p>
          <w:p w14:paraId="692D2A08" w14:textId="77777777" w:rsidR="00692703" w:rsidRPr="00CF1A49" w:rsidRDefault="00614245" w:rsidP="00913946">
            <w:pPr>
              <w:pStyle w:val="ContactInfo"/>
              <w:contextualSpacing w:val="0"/>
            </w:pPr>
            <w:r>
              <w:t xml:space="preserve">4 </w:t>
            </w:r>
            <w:proofErr w:type="spellStart"/>
            <w:r>
              <w:t>Worster</w:t>
            </w:r>
            <w:proofErr w:type="spellEnd"/>
            <w:r>
              <w:t xml:space="preserve"> Ave, Merrimack NH 03054</w:t>
            </w:r>
            <w:r w:rsidR="00692703" w:rsidRPr="00CF1A49">
              <w:t xml:space="preserve"> </w:t>
            </w:r>
            <w:sdt>
              <w:sdtPr>
                <w:alias w:val="Divider dot:"/>
                <w:tag w:val="Divider dot:"/>
                <w:id w:val="-1459182552"/>
                <w:placeholder>
                  <w:docPart w:val="66334F55E4E640FB8B6212A4A82178C7"/>
                </w:placeholder>
                <w:temporary/>
                <w:showingPlcHdr/>
                <w15:appearance w15:val="hidden"/>
              </w:sdtPr>
              <w:sdtEndPr/>
              <w:sdtContent>
                <w:r w:rsidR="00692703" w:rsidRPr="00CF1A49">
                  <w:t>·</w:t>
                </w:r>
              </w:sdtContent>
            </w:sdt>
            <w:r w:rsidR="00692703" w:rsidRPr="00CF1A49">
              <w:t xml:space="preserve"> </w:t>
            </w:r>
            <w:r>
              <w:t>(603)930-0523</w:t>
            </w:r>
          </w:p>
          <w:p w14:paraId="04B274BD" w14:textId="77777777" w:rsidR="00692703" w:rsidRPr="00CF1A49" w:rsidRDefault="00614245" w:rsidP="00913946">
            <w:pPr>
              <w:pStyle w:val="ContactInfoEmphasis"/>
              <w:contextualSpacing w:val="0"/>
            </w:pPr>
            <w:r>
              <w:t>Andrewmlefty5@gmail.com</w:t>
            </w:r>
            <w:r w:rsidR="00692703" w:rsidRPr="00CF1A49">
              <w:t xml:space="preserve">   </w:t>
            </w:r>
          </w:p>
        </w:tc>
      </w:tr>
      <w:tr w:rsidR="009571D8" w:rsidRPr="00CF1A49" w14:paraId="1EBDD423" w14:textId="77777777" w:rsidTr="00614245">
        <w:trPr>
          <w:trHeight w:val="382"/>
        </w:trPr>
        <w:tc>
          <w:tcPr>
            <w:tcW w:w="9360" w:type="dxa"/>
            <w:tcMar>
              <w:top w:w="432" w:type="dxa"/>
            </w:tcMar>
          </w:tcPr>
          <w:p w14:paraId="0AEC1A69" w14:textId="77777777" w:rsidR="001755A8" w:rsidRPr="00CF1A49" w:rsidRDefault="001755A8" w:rsidP="00913946">
            <w:pPr>
              <w:contextualSpacing w:val="0"/>
            </w:pPr>
          </w:p>
        </w:tc>
      </w:tr>
    </w:tbl>
    <w:sdt>
      <w:sdtPr>
        <w:rPr>
          <w:sz w:val="32"/>
          <w:szCs w:val="36"/>
        </w:rPr>
        <w:alias w:val="Education:"/>
        <w:tag w:val="Education:"/>
        <w:id w:val="-1908763273"/>
        <w:placeholder>
          <w:docPart w:val="BE73F2926C694132B5652262B6C29378"/>
        </w:placeholder>
        <w:temporary/>
        <w:showingPlcHdr/>
        <w15:appearance w15:val="hidden"/>
      </w:sdtPr>
      <w:sdtEndPr/>
      <w:sdtContent>
        <w:p w14:paraId="57FF752C" w14:textId="6EA056BF" w:rsidR="00DA59AA" w:rsidRPr="006C550F" w:rsidRDefault="00DA59AA" w:rsidP="0097790C">
          <w:pPr>
            <w:pStyle w:val="Heading1"/>
            <w:rPr>
              <w:sz w:val="32"/>
              <w:szCs w:val="36"/>
            </w:rPr>
          </w:pPr>
          <w:r w:rsidRPr="006C550F">
            <w:rPr>
              <w:sz w:val="32"/>
              <w:szCs w:val="36"/>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6C550F" w14:paraId="100BD9DF" w14:textId="77777777" w:rsidTr="00614245">
        <w:tc>
          <w:tcPr>
            <w:tcW w:w="9290" w:type="dxa"/>
          </w:tcPr>
          <w:p w14:paraId="7E3F01A8" w14:textId="77777777" w:rsidR="001D0BF1" w:rsidRPr="006C550F" w:rsidRDefault="00614245" w:rsidP="001D0BF1">
            <w:pPr>
              <w:pStyle w:val="Heading3"/>
              <w:contextualSpacing w:val="0"/>
              <w:outlineLvl w:val="2"/>
              <w:rPr>
                <w:sz w:val="24"/>
                <w:szCs w:val="28"/>
              </w:rPr>
            </w:pPr>
            <w:r w:rsidRPr="006C550F">
              <w:rPr>
                <w:sz w:val="24"/>
                <w:szCs w:val="28"/>
              </w:rPr>
              <w:t>Currently Enrolled</w:t>
            </w:r>
          </w:p>
          <w:p w14:paraId="522F80B8" w14:textId="77777777" w:rsidR="001D0BF1" w:rsidRPr="006C550F" w:rsidRDefault="00614245" w:rsidP="001D0BF1">
            <w:pPr>
              <w:pStyle w:val="Heading2"/>
              <w:contextualSpacing w:val="0"/>
              <w:outlineLvl w:val="1"/>
              <w:rPr>
                <w:sz w:val="28"/>
                <w:szCs w:val="28"/>
              </w:rPr>
            </w:pPr>
            <w:r w:rsidRPr="006C550F">
              <w:rPr>
                <w:rStyle w:val="SubtleReference"/>
                <w:sz w:val="28"/>
                <w:szCs w:val="28"/>
              </w:rPr>
              <w:t>Merrimack High School</w:t>
            </w:r>
          </w:p>
          <w:p w14:paraId="0369E1E6" w14:textId="1BE25A13" w:rsidR="007538DC" w:rsidRPr="006C550F" w:rsidRDefault="00614245" w:rsidP="007538DC">
            <w:pPr>
              <w:contextualSpacing w:val="0"/>
              <w:rPr>
                <w:sz w:val="24"/>
                <w:szCs w:val="24"/>
              </w:rPr>
            </w:pPr>
            <w:r w:rsidRPr="006C550F">
              <w:rPr>
                <w:sz w:val="24"/>
                <w:szCs w:val="24"/>
              </w:rPr>
              <w:t xml:space="preserve">Currently </w:t>
            </w:r>
            <w:r w:rsidR="009419B8" w:rsidRPr="006C550F">
              <w:rPr>
                <w:sz w:val="24"/>
                <w:szCs w:val="24"/>
              </w:rPr>
              <w:t>in the top 5% of the class</w:t>
            </w:r>
            <w:r w:rsidR="00D70029" w:rsidRPr="006C550F">
              <w:rPr>
                <w:sz w:val="24"/>
                <w:szCs w:val="24"/>
              </w:rPr>
              <w:t xml:space="preserve">. Currently enrolled in </w:t>
            </w:r>
            <w:r w:rsidR="00DD108B" w:rsidRPr="006C550F">
              <w:rPr>
                <w:sz w:val="24"/>
                <w:szCs w:val="24"/>
              </w:rPr>
              <w:t>2 AP Classes and one dual-enrollment class</w:t>
            </w:r>
            <w:r w:rsidR="007D71E9">
              <w:rPr>
                <w:sz w:val="24"/>
                <w:szCs w:val="24"/>
              </w:rPr>
              <w:t xml:space="preserve"> with Nashua Community College</w:t>
            </w:r>
            <w:r w:rsidR="00DD108B" w:rsidRPr="006C550F">
              <w:rPr>
                <w:sz w:val="24"/>
                <w:szCs w:val="24"/>
              </w:rPr>
              <w:t>.</w:t>
            </w:r>
          </w:p>
        </w:tc>
      </w:tr>
    </w:tbl>
    <w:p w14:paraId="02341194" w14:textId="3249367C" w:rsidR="00DD108B" w:rsidRPr="006C550F" w:rsidRDefault="00DD108B" w:rsidP="00DD108B">
      <w:pPr>
        <w:pStyle w:val="Heading1"/>
        <w:rPr>
          <w:sz w:val="32"/>
          <w:szCs w:val="36"/>
        </w:rPr>
      </w:pPr>
      <w:r w:rsidRPr="006C550F">
        <w:rPr>
          <w:sz w:val="32"/>
          <w:szCs w:val="36"/>
        </w:rPr>
        <w:t>SAT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DD108B" w:rsidRPr="006C550F" w14:paraId="1D2B1BE3" w14:textId="77777777" w:rsidTr="000418B3">
        <w:tc>
          <w:tcPr>
            <w:tcW w:w="9290" w:type="dxa"/>
          </w:tcPr>
          <w:p w14:paraId="4B6F6458" w14:textId="35D8B833" w:rsidR="007A3B71" w:rsidRPr="007A3B71" w:rsidRDefault="00FF7835" w:rsidP="007A3B71">
            <w:pPr>
              <w:pStyle w:val="Heading3"/>
              <w:contextualSpacing w:val="0"/>
              <w:outlineLvl w:val="2"/>
              <w:rPr>
                <w:sz w:val="24"/>
                <w:szCs w:val="28"/>
              </w:rPr>
            </w:pPr>
            <w:r>
              <w:rPr>
                <w:sz w:val="24"/>
                <w:szCs w:val="28"/>
              </w:rPr>
              <w:t>Total: 1340</w:t>
            </w:r>
          </w:p>
          <w:p w14:paraId="23FF1662" w14:textId="4EF94240" w:rsidR="00DD108B" w:rsidRPr="006C550F" w:rsidRDefault="00DD108B" w:rsidP="000418B3">
            <w:pPr>
              <w:contextualSpacing w:val="0"/>
              <w:rPr>
                <w:sz w:val="24"/>
                <w:szCs w:val="24"/>
              </w:rPr>
            </w:pPr>
            <w:r w:rsidRPr="006C550F">
              <w:rPr>
                <w:sz w:val="24"/>
                <w:szCs w:val="24"/>
              </w:rPr>
              <w:t>ENGLISH: 660</w:t>
            </w:r>
          </w:p>
          <w:p w14:paraId="771BD0C9" w14:textId="15AC66BE" w:rsidR="00DD108B" w:rsidRPr="006C550F" w:rsidRDefault="00DD108B" w:rsidP="000418B3">
            <w:pPr>
              <w:contextualSpacing w:val="0"/>
              <w:rPr>
                <w:sz w:val="24"/>
                <w:szCs w:val="24"/>
              </w:rPr>
            </w:pPr>
            <w:r w:rsidRPr="006C550F">
              <w:rPr>
                <w:sz w:val="24"/>
                <w:szCs w:val="24"/>
              </w:rPr>
              <w:t>MATH: 680</w:t>
            </w:r>
          </w:p>
          <w:p w14:paraId="359E8398" w14:textId="7DC70198" w:rsidR="00DD108B" w:rsidRPr="006C550F" w:rsidRDefault="00DD108B" w:rsidP="000418B3">
            <w:pPr>
              <w:contextualSpacing w:val="0"/>
              <w:rPr>
                <w:sz w:val="24"/>
                <w:szCs w:val="24"/>
              </w:rPr>
            </w:pPr>
            <w:r w:rsidRPr="006C550F">
              <w:rPr>
                <w:sz w:val="24"/>
                <w:szCs w:val="24"/>
              </w:rPr>
              <w:t>ESSAY: 13</w:t>
            </w:r>
          </w:p>
        </w:tc>
      </w:tr>
    </w:tbl>
    <w:p w14:paraId="4540AF61" w14:textId="24E9DCD5" w:rsidR="00204F00" w:rsidRPr="006C550F" w:rsidRDefault="00204F00" w:rsidP="00204F00">
      <w:pPr>
        <w:pStyle w:val="Heading1"/>
        <w:rPr>
          <w:sz w:val="32"/>
          <w:szCs w:val="36"/>
        </w:rPr>
      </w:pPr>
      <w:r w:rsidRPr="006C550F">
        <w:rPr>
          <w:sz w:val="32"/>
          <w:szCs w:val="36"/>
        </w:rPr>
        <w:t>Employment</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204F00" w:rsidRPr="006C550F" w14:paraId="655383E3" w14:textId="77777777" w:rsidTr="000418B3">
        <w:trPr>
          <w:trHeight w:val="925"/>
        </w:trPr>
        <w:tc>
          <w:tcPr>
            <w:tcW w:w="9337" w:type="dxa"/>
          </w:tcPr>
          <w:p w14:paraId="5D94EDE9" w14:textId="59697B0B" w:rsidR="00204F00" w:rsidRPr="006C550F" w:rsidRDefault="00204F00" w:rsidP="000418B3">
            <w:pPr>
              <w:pStyle w:val="Heading3"/>
              <w:contextualSpacing w:val="0"/>
              <w:outlineLvl w:val="2"/>
              <w:rPr>
                <w:sz w:val="24"/>
                <w:szCs w:val="28"/>
              </w:rPr>
            </w:pPr>
            <w:r w:rsidRPr="006C550F">
              <w:rPr>
                <w:sz w:val="24"/>
                <w:szCs w:val="28"/>
              </w:rPr>
              <w:t>Jun 2019 – jun 2020</w:t>
            </w:r>
          </w:p>
          <w:p w14:paraId="3577DD09" w14:textId="77777777" w:rsidR="00204F00" w:rsidRPr="006C550F" w:rsidRDefault="00204F00" w:rsidP="000418B3">
            <w:pPr>
              <w:pStyle w:val="Heading2"/>
              <w:contextualSpacing w:val="0"/>
              <w:outlineLvl w:val="1"/>
              <w:rPr>
                <w:sz w:val="28"/>
                <w:szCs w:val="28"/>
              </w:rPr>
            </w:pPr>
            <w:r w:rsidRPr="006C550F">
              <w:rPr>
                <w:sz w:val="28"/>
                <w:szCs w:val="28"/>
              </w:rPr>
              <w:t xml:space="preserve">Dishwasher, </w:t>
            </w:r>
            <w:r w:rsidRPr="006C550F">
              <w:rPr>
                <w:rStyle w:val="SubtleReference"/>
                <w:sz w:val="28"/>
                <w:szCs w:val="28"/>
              </w:rPr>
              <w:t>Michael Timothy Dining Group</w:t>
            </w:r>
          </w:p>
          <w:p w14:paraId="5267707E" w14:textId="3CB4831E" w:rsidR="00204F00" w:rsidRPr="006C550F" w:rsidRDefault="00204F00" w:rsidP="00204F00">
            <w:pPr>
              <w:contextualSpacing w:val="0"/>
              <w:rPr>
                <w:sz w:val="24"/>
                <w:szCs w:val="24"/>
              </w:rPr>
            </w:pPr>
            <w:r w:rsidRPr="006C550F">
              <w:rPr>
                <w:sz w:val="24"/>
                <w:szCs w:val="24"/>
              </w:rPr>
              <w:t xml:space="preserve">Worked as a dishwasher part time at Buckley’s </w:t>
            </w:r>
            <w:r w:rsidR="007D71E9">
              <w:rPr>
                <w:sz w:val="24"/>
                <w:szCs w:val="24"/>
              </w:rPr>
              <w:t>G</w:t>
            </w:r>
            <w:r w:rsidRPr="006C550F">
              <w:rPr>
                <w:sz w:val="24"/>
                <w:szCs w:val="24"/>
              </w:rPr>
              <w:t xml:space="preserve">reat </w:t>
            </w:r>
            <w:r w:rsidR="007D71E9">
              <w:rPr>
                <w:sz w:val="24"/>
                <w:szCs w:val="24"/>
              </w:rPr>
              <w:t>S</w:t>
            </w:r>
            <w:r w:rsidRPr="006C550F">
              <w:rPr>
                <w:sz w:val="24"/>
                <w:szCs w:val="24"/>
              </w:rPr>
              <w:t xml:space="preserve">teaks in Merrimack. </w:t>
            </w:r>
            <w:r w:rsidR="00765ABF">
              <w:rPr>
                <w:sz w:val="24"/>
                <w:szCs w:val="24"/>
              </w:rPr>
              <w:t>This a</w:t>
            </w:r>
            <w:r w:rsidRPr="006C550F">
              <w:rPr>
                <w:sz w:val="24"/>
                <w:szCs w:val="24"/>
              </w:rPr>
              <w:t>llowed me to get used to a fast-paced and ever-changing work environment</w:t>
            </w:r>
          </w:p>
        </w:tc>
      </w:tr>
      <w:tr w:rsidR="006C550F" w:rsidRPr="006C550F" w14:paraId="750BB2F4" w14:textId="77777777" w:rsidTr="000418B3">
        <w:trPr>
          <w:trHeight w:val="925"/>
        </w:trPr>
        <w:tc>
          <w:tcPr>
            <w:tcW w:w="9337" w:type="dxa"/>
          </w:tcPr>
          <w:p w14:paraId="0AEDC993" w14:textId="77777777" w:rsidR="00FF7835" w:rsidRDefault="00FF7835" w:rsidP="000418B3">
            <w:pPr>
              <w:pStyle w:val="Heading3"/>
              <w:contextualSpacing w:val="0"/>
              <w:outlineLvl w:val="2"/>
              <w:rPr>
                <w:sz w:val="24"/>
                <w:szCs w:val="28"/>
              </w:rPr>
            </w:pPr>
          </w:p>
          <w:p w14:paraId="7BAF5A32" w14:textId="561F5431" w:rsidR="006C550F" w:rsidRPr="006C550F" w:rsidRDefault="006C550F" w:rsidP="000418B3">
            <w:pPr>
              <w:pStyle w:val="Heading3"/>
              <w:contextualSpacing w:val="0"/>
              <w:outlineLvl w:val="2"/>
              <w:rPr>
                <w:sz w:val="24"/>
                <w:szCs w:val="28"/>
              </w:rPr>
            </w:pPr>
            <w:r w:rsidRPr="006C550F">
              <w:rPr>
                <w:sz w:val="24"/>
                <w:szCs w:val="28"/>
              </w:rPr>
              <w:t>Jun 2020 – Present</w:t>
            </w:r>
          </w:p>
          <w:p w14:paraId="11242EB9" w14:textId="77777777" w:rsidR="006C550F" w:rsidRPr="006C550F" w:rsidRDefault="006C550F" w:rsidP="000418B3">
            <w:pPr>
              <w:pStyle w:val="Heading2"/>
              <w:contextualSpacing w:val="0"/>
              <w:outlineLvl w:val="1"/>
              <w:rPr>
                <w:sz w:val="28"/>
                <w:szCs w:val="28"/>
              </w:rPr>
            </w:pPr>
            <w:r w:rsidRPr="006C550F">
              <w:rPr>
                <w:sz w:val="28"/>
                <w:szCs w:val="28"/>
              </w:rPr>
              <w:t xml:space="preserve">Sales associate, </w:t>
            </w:r>
            <w:r w:rsidRPr="006C550F">
              <w:rPr>
                <w:rStyle w:val="SubtleReference"/>
                <w:sz w:val="28"/>
                <w:szCs w:val="28"/>
              </w:rPr>
              <w:t>Gap inc.</w:t>
            </w:r>
          </w:p>
          <w:p w14:paraId="5B642E93" w14:textId="4DD8B60C" w:rsidR="006C550F" w:rsidRDefault="006C550F" w:rsidP="000418B3">
            <w:pPr>
              <w:contextualSpacing w:val="0"/>
              <w:rPr>
                <w:sz w:val="24"/>
                <w:szCs w:val="24"/>
              </w:rPr>
            </w:pPr>
            <w:r w:rsidRPr="006C550F">
              <w:rPr>
                <w:sz w:val="24"/>
                <w:szCs w:val="24"/>
              </w:rPr>
              <w:t>Performing sales, inventory, customer service, and sanitation tasks gave me the opportunity to grow my flexibility</w:t>
            </w:r>
            <w:r w:rsidR="00765ABF">
              <w:rPr>
                <w:sz w:val="24"/>
                <w:szCs w:val="24"/>
              </w:rPr>
              <w:t xml:space="preserve"> and time management skills</w:t>
            </w:r>
            <w:r w:rsidRPr="006C550F">
              <w:rPr>
                <w:sz w:val="24"/>
                <w:szCs w:val="24"/>
              </w:rPr>
              <w:t xml:space="preserve"> as I moved between multiple different tasks throughout a shift.</w:t>
            </w:r>
          </w:p>
          <w:p w14:paraId="0DCCC028" w14:textId="77777777" w:rsidR="00765ABF" w:rsidRDefault="00765ABF" w:rsidP="000418B3">
            <w:pPr>
              <w:contextualSpacing w:val="0"/>
              <w:rPr>
                <w:sz w:val="24"/>
                <w:szCs w:val="24"/>
              </w:rPr>
            </w:pPr>
          </w:p>
          <w:p w14:paraId="2D5BB49D" w14:textId="56E9703B" w:rsidR="00765ABF" w:rsidRPr="006C550F" w:rsidRDefault="00765ABF" w:rsidP="00765ABF">
            <w:pPr>
              <w:pStyle w:val="Heading3"/>
              <w:contextualSpacing w:val="0"/>
              <w:outlineLvl w:val="2"/>
              <w:rPr>
                <w:sz w:val="24"/>
                <w:szCs w:val="28"/>
              </w:rPr>
            </w:pPr>
            <w:r>
              <w:rPr>
                <w:sz w:val="24"/>
                <w:szCs w:val="28"/>
              </w:rPr>
              <w:t>may 2020</w:t>
            </w:r>
            <w:r w:rsidRPr="006C550F">
              <w:rPr>
                <w:sz w:val="24"/>
                <w:szCs w:val="28"/>
              </w:rPr>
              <w:t xml:space="preserve"> – Present</w:t>
            </w:r>
          </w:p>
          <w:p w14:paraId="322CC480" w14:textId="687FBE45" w:rsidR="00765ABF" w:rsidRPr="006C550F" w:rsidRDefault="00765ABF" w:rsidP="00765ABF">
            <w:pPr>
              <w:pStyle w:val="Heading2"/>
              <w:contextualSpacing w:val="0"/>
              <w:outlineLvl w:val="1"/>
              <w:rPr>
                <w:sz w:val="28"/>
                <w:szCs w:val="28"/>
              </w:rPr>
            </w:pPr>
            <w:r>
              <w:rPr>
                <w:sz w:val="28"/>
                <w:szCs w:val="28"/>
              </w:rPr>
              <w:t>Umpire</w:t>
            </w:r>
            <w:r w:rsidRPr="006C550F">
              <w:rPr>
                <w:sz w:val="28"/>
                <w:szCs w:val="28"/>
              </w:rPr>
              <w:t xml:space="preserve">, </w:t>
            </w:r>
            <w:r>
              <w:rPr>
                <w:rStyle w:val="SubtleReference"/>
              </w:rPr>
              <w:t>usa softball</w:t>
            </w:r>
            <w:r w:rsidRPr="006C550F">
              <w:rPr>
                <w:rStyle w:val="SubtleReference"/>
                <w:sz w:val="28"/>
                <w:szCs w:val="28"/>
              </w:rPr>
              <w:t>.</w:t>
            </w:r>
          </w:p>
          <w:p w14:paraId="34211ABE" w14:textId="57148572" w:rsidR="00765ABF" w:rsidRPr="006C550F" w:rsidRDefault="006D53DE" w:rsidP="00765ABF">
            <w:pPr>
              <w:contextualSpacing w:val="0"/>
              <w:rPr>
                <w:sz w:val="24"/>
                <w:szCs w:val="24"/>
              </w:rPr>
            </w:pPr>
            <w:r>
              <w:rPr>
                <w:sz w:val="24"/>
                <w:szCs w:val="24"/>
              </w:rPr>
              <w:t xml:space="preserve">Officiated USA Softball tournaments for the U10 to U12 age brackets. This included enforcing USA Softball rules and regulations, as well as clearly communicating with players, coaches, and spectators, as well as my fellow umpires. </w:t>
            </w:r>
          </w:p>
        </w:tc>
      </w:tr>
    </w:tbl>
    <w:sdt>
      <w:sdtPr>
        <w:rPr>
          <w:sz w:val="32"/>
          <w:szCs w:val="36"/>
        </w:rPr>
        <w:alias w:val="Skills:"/>
        <w:tag w:val="Skills:"/>
        <w:id w:val="-1392877668"/>
        <w:placeholder>
          <w:docPart w:val="FCA2F97FB5E6426995FFE317546B4A64"/>
        </w:placeholder>
        <w:temporary/>
        <w:showingPlcHdr/>
        <w15:appearance w15:val="hidden"/>
      </w:sdtPr>
      <w:sdtEndPr/>
      <w:sdtContent>
        <w:p w14:paraId="31B20506" w14:textId="407FDFF9" w:rsidR="00486277" w:rsidRPr="006C550F" w:rsidRDefault="00486277" w:rsidP="00486277">
          <w:pPr>
            <w:pStyle w:val="Heading1"/>
            <w:rPr>
              <w:sz w:val="32"/>
              <w:szCs w:val="36"/>
            </w:rPr>
          </w:pPr>
          <w:r w:rsidRPr="006C550F">
            <w:rPr>
              <w:sz w:val="32"/>
              <w:szCs w:val="36"/>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C550F" w14:paraId="40B83F18" w14:textId="77777777" w:rsidTr="00CF1A49">
        <w:tc>
          <w:tcPr>
            <w:tcW w:w="4675" w:type="dxa"/>
          </w:tcPr>
          <w:p w14:paraId="157775D3" w14:textId="77777777" w:rsidR="001E3120" w:rsidRPr="006C550F" w:rsidRDefault="00614245" w:rsidP="006E1507">
            <w:pPr>
              <w:pStyle w:val="ListBullet"/>
              <w:contextualSpacing w:val="0"/>
              <w:rPr>
                <w:sz w:val="24"/>
                <w:szCs w:val="24"/>
              </w:rPr>
            </w:pPr>
            <w:r w:rsidRPr="006C550F">
              <w:rPr>
                <w:sz w:val="24"/>
                <w:szCs w:val="24"/>
              </w:rPr>
              <w:t>Good under pressure</w:t>
            </w:r>
          </w:p>
          <w:p w14:paraId="1621A863" w14:textId="77777777" w:rsidR="001F4E6D" w:rsidRPr="006C550F" w:rsidRDefault="00204F00" w:rsidP="006E1507">
            <w:pPr>
              <w:pStyle w:val="ListBullet"/>
              <w:contextualSpacing w:val="0"/>
              <w:rPr>
                <w:sz w:val="24"/>
                <w:szCs w:val="24"/>
              </w:rPr>
            </w:pPr>
            <w:r w:rsidRPr="006C550F">
              <w:rPr>
                <w:sz w:val="24"/>
                <w:szCs w:val="24"/>
              </w:rPr>
              <w:t>Fluent in Python and Java</w:t>
            </w:r>
          </w:p>
          <w:p w14:paraId="56602550" w14:textId="77777777" w:rsidR="006554D8" w:rsidRPr="006C550F" w:rsidRDefault="006554D8" w:rsidP="006E1507">
            <w:pPr>
              <w:pStyle w:val="ListBullet"/>
              <w:contextualSpacing w:val="0"/>
              <w:rPr>
                <w:sz w:val="24"/>
                <w:szCs w:val="24"/>
              </w:rPr>
            </w:pPr>
            <w:r w:rsidRPr="006C550F">
              <w:rPr>
                <w:sz w:val="24"/>
                <w:szCs w:val="24"/>
              </w:rPr>
              <w:t>Helpful</w:t>
            </w:r>
          </w:p>
          <w:p w14:paraId="265B6F3A" w14:textId="77777777" w:rsidR="006554D8" w:rsidRDefault="006554D8" w:rsidP="006E1507">
            <w:pPr>
              <w:pStyle w:val="ListBullet"/>
              <w:contextualSpacing w:val="0"/>
              <w:rPr>
                <w:sz w:val="24"/>
                <w:szCs w:val="24"/>
              </w:rPr>
            </w:pPr>
            <w:r w:rsidRPr="006C550F">
              <w:rPr>
                <w:sz w:val="24"/>
                <w:szCs w:val="24"/>
              </w:rPr>
              <w:t>Organized</w:t>
            </w:r>
          </w:p>
          <w:p w14:paraId="22EFCD70" w14:textId="428DA267" w:rsidR="006C550F" w:rsidRPr="006C550F" w:rsidRDefault="006C550F" w:rsidP="006E1507">
            <w:pPr>
              <w:pStyle w:val="ListBullet"/>
              <w:contextualSpacing w:val="0"/>
              <w:rPr>
                <w:sz w:val="24"/>
                <w:szCs w:val="24"/>
              </w:rPr>
            </w:pPr>
            <w:r>
              <w:rPr>
                <w:sz w:val="24"/>
                <w:szCs w:val="24"/>
              </w:rPr>
              <w:t>Dedicated</w:t>
            </w:r>
          </w:p>
        </w:tc>
        <w:tc>
          <w:tcPr>
            <w:tcW w:w="4675" w:type="dxa"/>
            <w:tcMar>
              <w:left w:w="360" w:type="dxa"/>
            </w:tcMar>
          </w:tcPr>
          <w:p w14:paraId="0E5F67AD" w14:textId="77777777" w:rsidR="001E3120" w:rsidRPr="006C550F" w:rsidRDefault="00204F00" w:rsidP="00614245">
            <w:pPr>
              <w:pStyle w:val="ListBullet"/>
              <w:contextualSpacing w:val="0"/>
              <w:rPr>
                <w:sz w:val="24"/>
                <w:szCs w:val="24"/>
              </w:rPr>
            </w:pPr>
            <w:r w:rsidRPr="006C550F">
              <w:rPr>
                <w:sz w:val="24"/>
                <w:szCs w:val="24"/>
              </w:rPr>
              <w:t>Friendly</w:t>
            </w:r>
          </w:p>
          <w:p w14:paraId="66080BC3" w14:textId="77777777" w:rsidR="006554D8" w:rsidRPr="006C550F" w:rsidRDefault="006554D8" w:rsidP="006554D8">
            <w:pPr>
              <w:pStyle w:val="ListBullet"/>
              <w:contextualSpacing w:val="0"/>
              <w:rPr>
                <w:sz w:val="24"/>
                <w:szCs w:val="24"/>
              </w:rPr>
            </w:pPr>
            <w:r w:rsidRPr="006C550F">
              <w:rPr>
                <w:sz w:val="24"/>
                <w:szCs w:val="24"/>
              </w:rPr>
              <w:t>Good leader and organizer</w:t>
            </w:r>
          </w:p>
          <w:p w14:paraId="04E76FC0" w14:textId="77777777" w:rsidR="006554D8" w:rsidRPr="006C550F" w:rsidRDefault="006554D8" w:rsidP="006554D8">
            <w:pPr>
              <w:pStyle w:val="ListBullet"/>
              <w:contextualSpacing w:val="0"/>
              <w:rPr>
                <w:sz w:val="24"/>
                <w:szCs w:val="24"/>
              </w:rPr>
            </w:pPr>
            <w:r w:rsidRPr="006C550F">
              <w:rPr>
                <w:sz w:val="24"/>
                <w:szCs w:val="24"/>
              </w:rPr>
              <w:t>Musical</w:t>
            </w:r>
          </w:p>
          <w:p w14:paraId="64A8F47D" w14:textId="3533A735" w:rsidR="006D53DE" w:rsidRPr="006D53DE" w:rsidRDefault="006554D8" w:rsidP="006D53DE">
            <w:pPr>
              <w:pStyle w:val="ListBullet"/>
              <w:contextualSpacing w:val="0"/>
              <w:rPr>
                <w:sz w:val="24"/>
                <w:szCs w:val="24"/>
              </w:rPr>
            </w:pPr>
            <w:r w:rsidRPr="006C550F">
              <w:rPr>
                <w:sz w:val="24"/>
                <w:szCs w:val="24"/>
              </w:rPr>
              <w:t>Flexible</w:t>
            </w:r>
          </w:p>
        </w:tc>
      </w:tr>
    </w:tbl>
    <w:sdt>
      <w:sdtPr>
        <w:rPr>
          <w:sz w:val="32"/>
          <w:szCs w:val="36"/>
        </w:rPr>
        <w:alias w:val="Activities:"/>
        <w:tag w:val="Activities:"/>
        <w:id w:val="1223332893"/>
        <w:placeholder>
          <w:docPart w:val="1DB70C3C3968407290FF136E200BF5A7"/>
        </w:placeholder>
        <w:temporary/>
        <w:showingPlcHdr/>
        <w15:appearance w15:val="hidden"/>
      </w:sdtPr>
      <w:sdtEndPr/>
      <w:sdtContent>
        <w:p w14:paraId="775953D5" w14:textId="339017FA" w:rsidR="00AD782D" w:rsidRPr="006C550F" w:rsidRDefault="0062312F" w:rsidP="0062312F">
          <w:pPr>
            <w:pStyle w:val="Heading1"/>
            <w:rPr>
              <w:sz w:val="32"/>
              <w:szCs w:val="36"/>
            </w:rPr>
          </w:pPr>
          <w:r w:rsidRPr="006C550F">
            <w:rPr>
              <w:sz w:val="32"/>
              <w:szCs w:val="36"/>
            </w:rPr>
            <w:t>Activities</w:t>
          </w:r>
        </w:p>
      </w:sdtContent>
    </w:sdt>
    <w:p w14:paraId="5BB21E2C" w14:textId="1EEB62A1" w:rsidR="006554D8" w:rsidRDefault="006554D8" w:rsidP="006554D8">
      <w:pPr>
        <w:pStyle w:val="ListParagraph"/>
        <w:numPr>
          <w:ilvl w:val="0"/>
          <w:numId w:val="14"/>
        </w:numPr>
        <w:rPr>
          <w:sz w:val="24"/>
          <w:szCs w:val="24"/>
        </w:rPr>
      </w:pPr>
      <w:r w:rsidRPr="006C550F">
        <w:rPr>
          <w:sz w:val="24"/>
          <w:szCs w:val="24"/>
        </w:rPr>
        <w:t xml:space="preserve">Software lead for school </w:t>
      </w:r>
      <w:r w:rsidR="00765ABF">
        <w:rPr>
          <w:sz w:val="24"/>
          <w:szCs w:val="24"/>
        </w:rPr>
        <w:t xml:space="preserve">FIRST </w:t>
      </w:r>
      <w:r w:rsidRPr="006C550F">
        <w:rPr>
          <w:sz w:val="24"/>
          <w:szCs w:val="24"/>
        </w:rPr>
        <w:t>Robotics team</w:t>
      </w:r>
      <w:r w:rsidR="00765ABF">
        <w:rPr>
          <w:sz w:val="24"/>
          <w:szCs w:val="24"/>
        </w:rPr>
        <w:t xml:space="preserve"> (2020-2021)</w:t>
      </w:r>
    </w:p>
    <w:p w14:paraId="193F3D31" w14:textId="2CAB12F6" w:rsidR="00765ABF" w:rsidRPr="006C550F" w:rsidRDefault="00765ABF" w:rsidP="006554D8">
      <w:pPr>
        <w:pStyle w:val="ListParagraph"/>
        <w:numPr>
          <w:ilvl w:val="0"/>
          <w:numId w:val="14"/>
        </w:numPr>
        <w:rPr>
          <w:sz w:val="24"/>
          <w:szCs w:val="24"/>
        </w:rPr>
      </w:pPr>
      <w:r>
        <w:rPr>
          <w:sz w:val="24"/>
          <w:szCs w:val="24"/>
        </w:rPr>
        <w:t>Member of school FIRST Robotics team (2017-Present)</w:t>
      </w:r>
    </w:p>
    <w:p w14:paraId="009B780F" w14:textId="6B14D909" w:rsidR="006554D8" w:rsidRPr="006C550F" w:rsidRDefault="006554D8" w:rsidP="006554D8">
      <w:pPr>
        <w:pStyle w:val="ListParagraph"/>
        <w:numPr>
          <w:ilvl w:val="0"/>
          <w:numId w:val="14"/>
        </w:numPr>
        <w:rPr>
          <w:sz w:val="24"/>
          <w:szCs w:val="24"/>
        </w:rPr>
      </w:pPr>
      <w:r w:rsidRPr="006C550F">
        <w:rPr>
          <w:sz w:val="24"/>
          <w:szCs w:val="24"/>
        </w:rPr>
        <w:t>Member of the Merrimack Tomahawks baseball team</w:t>
      </w:r>
      <w:r w:rsidR="00765ABF">
        <w:rPr>
          <w:sz w:val="24"/>
          <w:szCs w:val="24"/>
        </w:rPr>
        <w:t xml:space="preserve"> (2018-Present)</w:t>
      </w:r>
    </w:p>
    <w:p w14:paraId="36BE4086" w14:textId="4E520A16" w:rsidR="006554D8" w:rsidRDefault="006554D8" w:rsidP="006554D8">
      <w:pPr>
        <w:pStyle w:val="ListParagraph"/>
        <w:numPr>
          <w:ilvl w:val="0"/>
          <w:numId w:val="14"/>
        </w:numPr>
        <w:rPr>
          <w:sz w:val="24"/>
          <w:szCs w:val="24"/>
        </w:rPr>
      </w:pPr>
      <w:r w:rsidRPr="006C550F">
        <w:rPr>
          <w:sz w:val="24"/>
          <w:szCs w:val="24"/>
        </w:rPr>
        <w:t>Member of National Math Honor Society</w:t>
      </w:r>
      <w:r w:rsidR="00765ABF">
        <w:rPr>
          <w:sz w:val="24"/>
          <w:szCs w:val="24"/>
        </w:rPr>
        <w:t xml:space="preserve"> (2019-Present)</w:t>
      </w:r>
    </w:p>
    <w:p w14:paraId="3C59D65E" w14:textId="68335674" w:rsidR="00765ABF" w:rsidRPr="006C550F" w:rsidRDefault="00765ABF" w:rsidP="006554D8">
      <w:pPr>
        <w:pStyle w:val="ListParagraph"/>
        <w:numPr>
          <w:ilvl w:val="0"/>
          <w:numId w:val="14"/>
        </w:numPr>
        <w:rPr>
          <w:sz w:val="24"/>
          <w:szCs w:val="24"/>
        </w:rPr>
      </w:pPr>
      <w:r>
        <w:rPr>
          <w:sz w:val="24"/>
          <w:szCs w:val="24"/>
        </w:rPr>
        <w:t>Member of MHS Environmental Club (2018-Present)</w:t>
      </w:r>
    </w:p>
    <w:p w14:paraId="508050F8" w14:textId="3ACFBB52" w:rsidR="00765ABF" w:rsidRPr="00765ABF" w:rsidRDefault="006554D8" w:rsidP="006554D8">
      <w:pPr>
        <w:pStyle w:val="ListParagraph"/>
        <w:numPr>
          <w:ilvl w:val="0"/>
          <w:numId w:val="14"/>
        </w:numPr>
        <w:rPr>
          <w:sz w:val="24"/>
          <w:szCs w:val="24"/>
        </w:rPr>
      </w:pPr>
      <w:r w:rsidRPr="00765ABF">
        <w:rPr>
          <w:sz w:val="24"/>
          <w:szCs w:val="24"/>
        </w:rPr>
        <w:t>Currently playing clarinet for the Merrimack High School band</w:t>
      </w:r>
      <w:r w:rsidR="00765ABF" w:rsidRPr="00765ABF">
        <w:rPr>
          <w:sz w:val="24"/>
          <w:szCs w:val="24"/>
        </w:rPr>
        <w:t xml:space="preserve"> (2017-Present)</w:t>
      </w:r>
    </w:p>
    <w:p w14:paraId="3780C9BE" w14:textId="77777777" w:rsidR="00614245" w:rsidRPr="006C550F" w:rsidRDefault="00614245" w:rsidP="00614245">
      <w:pPr>
        <w:pStyle w:val="ListParagraph"/>
        <w:numPr>
          <w:ilvl w:val="0"/>
          <w:numId w:val="14"/>
        </w:numPr>
        <w:rPr>
          <w:sz w:val="24"/>
          <w:szCs w:val="24"/>
        </w:rPr>
      </w:pPr>
      <w:r w:rsidRPr="006C550F">
        <w:rPr>
          <w:sz w:val="24"/>
          <w:szCs w:val="24"/>
        </w:rPr>
        <w:t>Know how to play 3 instruments, including piano, guitar, and clarinet</w:t>
      </w:r>
    </w:p>
    <w:p w14:paraId="62C84A99" w14:textId="77777777" w:rsidR="00614245" w:rsidRPr="006C550F" w:rsidRDefault="00614245" w:rsidP="00614245">
      <w:pPr>
        <w:pStyle w:val="ListParagraph"/>
        <w:numPr>
          <w:ilvl w:val="0"/>
          <w:numId w:val="14"/>
        </w:numPr>
        <w:rPr>
          <w:sz w:val="24"/>
          <w:szCs w:val="24"/>
        </w:rPr>
      </w:pPr>
      <w:r w:rsidRPr="006C550F">
        <w:rPr>
          <w:sz w:val="24"/>
          <w:szCs w:val="24"/>
        </w:rPr>
        <w:t>Have volunteered to umpire for special Olympics softball 3 years in a row</w:t>
      </w:r>
    </w:p>
    <w:p w14:paraId="67597D49" w14:textId="73A084D3" w:rsidR="006554D8" w:rsidRPr="006C550F" w:rsidRDefault="00614245" w:rsidP="006554D8">
      <w:pPr>
        <w:pStyle w:val="ListParagraph"/>
        <w:numPr>
          <w:ilvl w:val="0"/>
          <w:numId w:val="14"/>
        </w:numPr>
        <w:rPr>
          <w:sz w:val="24"/>
          <w:szCs w:val="24"/>
        </w:rPr>
      </w:pPr>
      <w:r w:rsidRPr="006C550F">
        <w:rPr>
          <w:sz w:val="24"/>
          <w:szCs w:val="24"/>
        </w:rPr>
        <w:t xml:space="preserve">Actively participate in Church Youth group </w:t>
      </w:r>
      <w:r w:rsidR="00E77542" w:rsidRPr="006C550F">
        <w:rPr>
          <w:sz w:val="24"/>
          <w:szCs w:val="24"/>
        </w:rPr>
        <w:t>and help around the town</w:t>
      </w:r>
      <w:r w:rsidR="006554D8" w:rsidRPr="006C550F">
        <w:rPr>
          <w:sz w:val="24"/>
          <w:szCs w:val="24"/>
        </w:rPr>
        <w:t>, helping the local soup kitchen and helping with the maintenance of community parks</w:t>
      </w:r>
    </w:p>
    <w:sectPr w:rsidR="006554D8" w:rsidRPr="006C550F"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F0DBF" w14:textId="77777777" w:rsidR="00254426" w:rsidRDefault="00254426" w:rsidP="0068194B">
      <w:r>
        <w:separator/>
      </w:r>
    </w:p>
    <w:p w14:paraId="217F2BC9" w14:textId="77777777" w:rsidR="00254426" w:rsidRDefault="00254426"/>
    <w:p w14:paraId="26BF77DE" w14:textId="77777777" w:rsidR="00254426" w:rsidRDefault="00254426"/>
  </w:endnote>
  <w:endnote w:type="continuationSeparator" w:id="0">
    <w:p w14:paraId="5F11954B" w14:textId="77777777" w:rsidR="00254426" w:rsidRDefault="00254426" w:rsidP="0068194B">
      <w:r>
        <w:continuationSeparator/>
      </w:r>
    </w:p>
    <w:p w14:paraId="40994C51" w14:textId="77777777" w:rsidR="00254426" w:rsidRDefault="00254426"/>
    <w:p w14:paraId="541192BF" w14:textId="77777777" w:rsidR="00254426" w:rsidRDefault="002544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7525282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32D8A" w14:textId="77777777" w:rsidR="00254426" w:rsidRDefault="00254426" w:rsidP="0068194B">
      <w:r>
        <w:separator/>
      </w:r>
    </w:p>
    <w:p w14:paraId="1AC6C6C0" w14:textId="77777777" w:rsidR="00254426" w:rsidRDefault="00254426"/>
    <w:p w14:paraId="56C36F64" w14:textId="77777777" w:rsidR="00254426" w:rsidRDefault="00254426"/>
  </w:footnote>
  <w:footnote w:type="continuationSeparator" w:id="0">
    <w:p w14:paraId="52B7817F" w14:textId="77777777" w:rsidR="00254426" w:rsidRDefault="00254426" w:rsidP="0068194B">
      <w:r>
        <w:continuationSeparator/>
      </w:r>
    </w:p>
    <w:p w14:paraId="64EFB5D5" w14:textId="77777777" w:rsidR="00254426" w:rsidRDefault="00254426"/>
    <w:p w14:paraId="5B1F9E45" w14:textId="77777777" w:rsidR="00254426" w:rsidRDefault="002544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167E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B020D80" wp14:editId="38CCB2C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90183F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1455AD1"/>
    <w:multiLevelType w:val="hybridMultilevel"/>
    <w:tmpl w:val="784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3136A5B"/>
    <w:multiLevelType w:val="hybridMultilevel"/>
    <w:tmpl w:val="DAEC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sTA0trQwszAxNLNQ0lEKTi0uzszPAykwrAUAlYdbRCwAAAA="/>
  </w:docVars>
  <w:rsids>
    <w:rsidRoot w:val="00614245"/>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D18F4"/>
    <w:rsid w:val="001E3120"/>
    <w:rsid w:val="001E7E0C"/>
    <w:rsid w:val="001F0BB0"/>
    <w:rsid w:val="001F4E6D"/>
    <w:rsid w:val="001F6140"/>
    <w:rsid w:val="00203573"/>
    <w:rsid w:val="00204F00"/>
    <w:rsid w:val="0020597D"/>
    <w:rsid w:val="00213B4C"/>
    <w:rsid w:val="002253B0"/>
    <w:rsid w:val="00236D54"/>
    <w:rsid w:val="00241D8C"/>
    <w:rsid w:val="00241FDB"/>
    <w:rsid w:val="0024720C"/>
    <w:rsid w:val="00254426"/>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70BF1"/>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14245"/>
    <w:rsid w:val="0062312F"/>
    <w:rsid w:val="00625F2C"/>
    <w:rsid w:val="006500C7"/>
    <w:rsid w:val="006554D8"/>
    <w:rsid w:val="006618E9"/>
    <w:rsid w:val="0068194B"/>
    <w:rsid w:val="00692703"/>
    <w:rsid w:val="006A1962"/>
    <w:rsid w:val="006B5D48"/>
    <w:rsid w:val="006B7D7B"/>
    <w:rsid w:val="006C1A5E"/>
    <w:rsid w:val="006C550F"/>
    <w:rsid w:val="006D53DE"/>
    <w:rsid w:val="006E1507"/>
    <w:rsid w:val="00712D8B"/>
    <w:rsid w:val="007273B7"/>
    <w:rsid w:val="00733E0A"/>
    <w:rsid w:val="0074403D"/>
    <w:rsid w:val="00746D44"/>
    <w:rsid w:val="007538DC"/>
    <w:rsid w:val="00757803"/>
    <w:rsid w:val="00765ABF"/>
    <w:rsid w:val="0079206B"/>
    <w:rsid w:val="00796076"/>
    <w:rsid w:val="007A3B71"/>
    <w:rsid w:val="007C0566"/>
    <w:rsid w:val="007C606B"/>
    <w:rsid w:val="007D71E9"/>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19B8"/>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2794E"/>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2BD1"/>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B72F2"/>
    <w:rsid w:val="00CD323D"/>
    <w:rsid w:val="00CE4030"/>
    <w:rsid w:val="00CE64B3"/>
    <w:rsid w:val="00CF1A49"/>
    <w:rsid w:val="00D0630C"/>
    <w:rsid w:val="00D243A9"/>
    <w:rsid w:val="00D305E5"/>
    <w:rsid w:val="00D37CD3"/>
    <w:rsid w:val="00D66A52"/>
    <w:rsid w:val="00D66EFA"/>
    <w:rsid w:val="00D70029"/>
    <w:rsid w:val="00D72A2D"/>
    <w:rsid w:val="00D9521A"/>
    <w:rsid w:val="00DA3914"/>
    <w:rsid w:val="00DA59AA"/>
    <w:rsid w:val="00DB6915"/>
    <w:rsid w:val="00DB7E1E"/>
    <w:rsid w:val="00DC1B78"/>
    <w:rsid w:val="00DC2A2F"/>
    <w:rsid w:val="00DC600B"/>
    <w:rsid w:val="00DD108B"/>
    <w:rsid w:val="00DE0FAA"/>
    <w:rsid w:val="00DE136D"/>
    <w:rsid w:val="00DE6534"/>
    <w:rsid w:val="00DF4D6C"/>
    <w:rsid w:val="00E01923"/>
    <w:rsid w:val="00E14498"/>
    <w:rsid w:val="00E2397A"/>
    <w:rsid w:val="00E254DB"/>
    <w:rsid w:val="00E300FC"/>
    <w:rsid w:val="00E362DB"/>
    <w:rsid w:val="00E5632B"/>
    <w:rsid w:val="00E70240"/>
    <w:rsid w:val="00E71E6B"/>
    <w:rsid w:val="00E77542"/>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25664"/>
  <w15:chartTrackingRefBased/>
  <w15:docId w15:val="{F28A5ECD-5B0B-428D-A05E-3199755C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ABF"/>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lef\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334F55E4E640FB8B6212A4A82178C7"/>
        <w:category>
          <w:name w:val="General"/>
          <w:gallery w:val="placeholder"/>
        </w:category>
        <w:types>
          <w:type w:val="bbPlcHdr"/>
        </w:types>
        <w:behaviors>
          <w:behavior w:val="content"/>
        </w:behaviors>
        <w:guid w:val="{044C3A78-C77F-45CD-A8AD-E45CF19F8C45}"/>
      </w:docPartPr>
      <w:docPartBody>
        <w:p w:rsidR="00692421" w:rsidRDefault="00692421">
          <w:pPr>
            <w:pStyle w:val="66334F55E4E640FB8B6212A4A82178C7"/>
          </w:pPr>
          <w:r w:rsidRPr="00CF1A49">
            <w:t>·</w:t>
          </w:r>
        </w:p>
      </w:docPartBody>
    </w:docPart>
    <w:docPart>
      <w:docPartPr>
        <w:name w:val="BE73F2926C694132B5652262B6C29378"/>
        <w:category>
          <w:name w:val="General"/>
          <w:gallery w:val="placeholder"/>
        </w:category>
        <w:types>
          <w:type w:val="bbPlcHdr"/>
        </w:types>
        <w:behaviors>
          <w:behavior w:val="content"/>
        </w:behaviors>
        <w:guid w:val="{516D53AF-EBC9-4080-81AE-D0D92CC13231}"/>
      </w:docPartPr>
      <w:docPartBody>
        <w:p w:rsidR="00692421" w:rsidRDefault="00692421">
          <w:pPr>
            <w:pStyle w:val="BE73F2926C694132B5652262B6C29378"/>
          </w:pPr>
          <w:r w:rsidRPr="00CF1A49">
            <w:t>Education</w:t>
          </w:r>
        </w:p>
      </w:docPartBody>
    </w:docPart>
    <w:docPart>
      <w:docPartPr>
        <w:name w:val="FCA2F97FB5E6426995FFE317546B4A64"/>
        <w:category>
          <w:name w:val="General"/>
          <w:gallery w:val="placeholder"/>
        </w:category>
        <w:types>
          <w:type w:val="bbPlcHdr"/>
        </w:types>
        <w:behaviors>
          <w:behavior w:val="content"/>
        </w:behaviors>
        <w:guid w:val="{E133692D-CE1C-4B14-B1D3-5511A654FD92}"/>
      </w:docPartPr>
      <w:docPartBody>
        <w:p w:rsidR="00692421" w:rsidRDefault="00692421">
          <w:pPr>
            <w:pStyle w:val="FCA2F97FB5E6426995FFE317546B4A64"/>
          </w:pPr>
          <w:r w:rsidRPr="00CF1A49">
            <w:t>Skills</w:t>
          </w:r>
        </w:p>
      </w:docPartBody>
    </w:docPart>
    <w:docPart>
      <w:docPartPr>
        <w:name w:val="1DB70C3C3968407290FF136E200BF5A7"/>
        <w:category>
          <w:name w:val="General"/>
          <w:gallery w:val="placeholder"/>
        </w:category>
        <w:types>
          <w:type w:val="bbPlcHdr"/>
        </w:types>
        <w:behaviors>
          <w:behavior w:val="content"/>
        </w:behaviors>
        <w:guid w:val="{8D3A8750-0C71-4DAD-97BA-696892AD954C}"/>
      </w:docPartPr>
      <w:docPartBody>
        <w:p w:rsidR="00692421" w:rsidRDefault="00692421">
          <w:pPr>
            <w:pStyle w:val="1DB70C3C3968407290FF136E200BF5A7"/>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21"/>
    <w:rsid w:val="0037099B"/>
    <w:rsid w:val="00692421"/>
    <w:rsid w:val="00DB0B0D"/>
    <w:rsid w:val="00E74441"/>
    <w:rsid w:val="00ED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66334F55E4E640FB8B6212A4A82178C7">
    <w:name w:val="66334F55E4E640FB8B6212A4A82178C7"/>
  </w:style>
  <w:style w:type="character" w:styleId="SubtleReference">
    <w:name w:val="Subtle Reference"/>
    <w:basedOn w:val="DefaultParagraphFont"/>
    <w:uiPriority w:val="10"/>
    <w:qFormat/>
    <w:rPr>
      <w:b/>
      <w:caps w:val="0"/>
      <w:smallCaps/>
      <w:color w:val="595959" w:themeColor="text1" w:themeTint="A6"/>
    </w:rPr>
  </w:style>
  <w:style w:type="paragraph" w:customStyle="1" w:styleId="BE73F2926C694132B5652262B6C29378">
    <w:name w:val="BE73F2926C694132B5652262B6C29378"/>
  </w:style>
  <w:style w:type="paragraph" w:customStyle="1" w:styleId="FCA2F97FB5E6426995FFE317546B4A64">
    <w:name w:val="FCA2F97FB5E6426995FFE317546B4A64"/>
  </w:style>
  <w:style w:type="paragraph" w:customStyle="1" w:styleId="1DB70C3C3968407290FF136E200BF5A7">
    <w:name w:val="1DB70C3C3968407290FF136E200BF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FA8D43EF5BEB43B48EEA93A43CCCFB" ma:contentTypeVersion="12" ma:contentTypeDescription="Create a new document." ma:contentTypeScope="" ma:versionID="c44fae5d76aa61f8a9a78f71b5ed250d">
  <xsd:schema xmlns:xsd="http://www.w3.org/2001/XMLSchema" xmlns:xs="http://www.w3.org/2001/XMLSchema" xmlns:p="http://schemas.microsoft.com/office/2006/metadata/properties" xmlns:ns3="3cf1bdc4-4e3c-43cc-b5e3-ed4548ff9bc6" xmlns:ns4="e954a0e9-1d18-4b37-a5f0-8202b768d684" targetNamespace="http://schemas.microsoft.com/office/2006/metadata/properties" ma:root="true" ma:fieldsID="1eaff070c0dfdd08da0dfc15d30f6f42" ns3:_="" ns4:_="">
    <xsd:import namespace="3cf1bdc4-4e3c-43cc-b5e3-ed4548ff9bc6"/>
    <xsd:import namespace="e954a0e9-1d18-4b37-a5f0-8202b768d6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1bdc4-4e3c-43cc-b5e3-ed4548ff9b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54a0e9-1d18-4b37-a5f0-8202b768d6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3F2BA3-D3D8-4B33-9387-B8C2635163F7}">
  <ds:schemaRefs>
    <ds:schemaRef ds:uri="http://schemas.microsoft.com/sharepoint/v3/contenttype/forms"/>
  </ds:schemaRefs>
</ds:datastoreItem>
</file>

<file path=customXml/itemProps2.xml><?xml version="1.0" encoding="utf-8"?>
<ds:datastoreItem xmlns:ds="http://schemas.openxmlformats.org/officeDocument/2006/customXml" ds:itemID="{DF195788-E64A-4C0D-97AD-331C5FBD35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8E73F-7C2A-4B12-BCE0-D4ED2EC67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1bdc4-4e3c-43cc-b5e3-ed4548ff9bc6"/>
    <ds:schemaRef ds:uri="e954a0e9-1d18-4b37-a5f0-8202b768d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230</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8</cp:revision>
  <dcterms:created xsi:type="dcterms:W3CDTF">2021-01-04T23:55:00Z</dcterms:created>
  <dcterms:modified xsi:type="dcterms:W3CDTF">2021-01-07T02:24:00Z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0x010100C7FA8D43EF5BEB43B48EEA93A43CCCFB</vt:lpwstr>
  </property>
</Properties>
</file>